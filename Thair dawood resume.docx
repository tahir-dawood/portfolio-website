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D8861" w14:textId="633286E0" w:rsidR="00F44A9E" w:rsidRPr="00937B0E" w:rsidRDefault="00F44A9E" w:rsidP="005A3C78">
      <w:pPr>
        <w:pStyle w:val="Heading1"/>
        <w:spacing w:after="0"/>
        <w:jc w:val="center"/>
      </w:pPr>
      <w:r w:rsidRPr="00937B0E">
        <w:t>Tahir Dawood Anwar</w:t>
      </w:r>
    </w:p>
    <w:p w14:paraId="75E027F9" w14:textId="6AE22FCC" w:rsidR="00F9124E" w:rsidRPr="00937B0E" w:rsidRDefault="00DE4EA3" w:rsidP="00901DDD">
      <w:pPr>
        <w:pStyle w:val="Heading2"/>
        <w:jc w:val="center"/>
      </w:pPr>
      <w:r w:rsidRPr="00937B0E">
        <w:t xml:space="preserve">Rahim </w:t>
      </w:r>
      <w:proofErr w:type="spellStart"/>
      <w:r w:rsidRPr="00937B0E">
        <w:t>Yar</w:t>
      </w:r>
      <w:proofErr w:type="spellEnd"/>
      <w:r w:rsidRPr="00937B0E">
        <w:t xml:space="preserve"> Khan</w:t>
      </w:r>
      <w:r w:rsidR="007F774F">
        <w:t xml:space="preserve">, </w:t>
      </w:r>
      <w:r w:rsidRPr="00937B0E">
        <w:t>Punjab, Pakistan</w:t>
      </w:r>
      <w:r>
        <w:t>|</w:t>
      </w:r>
      <w:r w:rsidR="00F9124E" w:rsidRPr="00937B0E">
        <w:t>+923012871434</w:t>
      </w:r>
      <w:r>
        <w:t>|</w:t>
      </w:r>
      <w:r w:rsidR="00197177">
        <w:t xml:space="preserve"> </w:t>
      </w:r>
      <w:hyperlink r:id="rId8" w:history="1">
        <w:r w:rsidRPr="00937B0E">
          <w:rPr>
            <w:rStyle w:val="Hyperlink"/>
            <w:color w:val="0070C0"/>
          </w:rPr>
          <w:t>tahirdawood@hotmail.com</w:t>
        </w:r>
      </w:hyperlink>
    </w:p>
    <w:p w14:paraId="2C83E741" w14:textId="46972AF4" w:rsidR="00F9124E" w:rsidRPr="00937B0E" w:rsidRDefault="0015264E" w:rsidP="00901DDD">
      <w:pPr>
        <w:pStyle w:val="Heading2"/>
        <w:jc w:val="center"/>
      </w:pPr>
      <w:hyperlink r:id="rId9" w:history="1">
        <w:r w:rsidR="00197177" w:rsidRPr="00FC5922">
          <w:rPr>
            <w:rStyle w:val="Hyperlink"/>
          </w:rPr>
          <w:t>https://www.linkedin.com/in/tahir-dawood-anwar/</w:t>
        </w:r>
      </w:hyperlink>
    </w:p>
    <w:p w14:paraId="36CF6307" w14:textId="7322AA68" w:rsidR="00E11730" w:rsidRDefault="00B12CA6" w:rsidP="00D57328">
      <w:pPr>
        <w:pStyle w:val="Heading1"/>
        <w:spacing w:after="0"/>
      </w:pPr>
      <w:r w:rsidRPr="00937B0E">
        <w:t>PERSONAL PROFILE</w:t>
      </w:r>
      <w:r w:rsidR="0059329A" w:rsidRPr="00937B0E">
        <w:t>:</w:t>
      </w:r>
    </w:p>
    <w:p w14:paraId="34C491FA" w14:textId="76AE9242" w:rsidR="00076BCE" w:rsidRDefault="00076BCE" w:rsidP="00D57A07">
      <w:pPr>
        <w:spacing w:after="0"/>
        <w:rPr>
          <w:rFonts w:asciiTheme="minorHAnsi" w:hAnsiTheme="minorHAnsi" w:cstheme="minorHAnsi"/>
        </w:rPr>
      </w:pPr>
      <w:r>
        <w:rPr>
          <w:rFonts w:cstheme="minorHAnsi"/>
        </w:rPr>
        <w:t>A safety</w:t>
      </w:r>
      <w:r w:rsidR="005B3071">
        <w:rPr>
          <w:rFonts w:cstheme="minorHAnsi"/>
        </w:rPr>
        <w:t>-</w:t>
      </w:r>
      <w:r>
        <w:rPr>
          <w:rFonts w:cstheme="minorHAnsi"/>
        </w:rPr>
        <w:t xml:space="preserve">focused Mechanical Maintenance Engineer with substantial knowledge </w:t>
      </w:r>
      <w:r>
        <w:rPr>
          <w:rFonts w:cstheme="minorHAnsi"/>
          <w:color w:val="333333"/>
          <w:shd w:val="clear" w:color="auto" w:fill="FDFDFD"/>
        </w:rPr>
        <w:t xml:space="preserve">in mechanical systems gained from the </w:t>
      </w:r>
      <w:r>
        <w:rPr>
          <w:rFonts w:cstheme="minorHAnsi"/>
        </w:rPr>
        <w:t>Energy, Power</w:t>
      </w:r>
      <w:r w:rsidR="005B3071">
        <w:rPr>
          <w:rFonts w:cstheme="minorHAnsi"/>
        </w:rPr>
        <w:t>,</w:t>
      </w:r>
      <w:r>
        <w:rPr>
          <w:rFonts w:cstheme="minorHAnsi"/>
        </w:rPr>
        <w:t xml:space="preserve"> and Oil &amp; Gas sector. Areas of expertise include the handling of mechanical maintenance activities on turbines, engines, compressors, fans, pumps, and valves. </w:t>
      </w:r>
      <w:r>
        <w:rPr>
          <w:rFonts w:cstheme="minorHAnsi"/>
          <w:color w:val="2D2D2D"/>
          <w:shd w:val="clear" w:color="auto" w:fill="FFFFFF"/>
        </w:rPr>
        <w:t>Experienced in shutdown and intervention planning, fault diagnosis, health and safety legislation, management of contractors</w:t>
      </w:r>
      <w:r w:rsidR="005B3071">
        <w:rPr>
          <w:rFonts w:cstheme="minorHAnsi"/>
          <w:color w:val="2D2D2D"/>
          <w:shd w:val="clear" w:color="auto" w:fill="FFFFFF"/>
        </w:rPr>
        <w:t>,</w:t>
      </w:r>
      <w:r>
        <w:rPr>
          <w:rFonts w:cstheme="minorHAnsi"/>
          <w:color w:val="2D2D2D"/>
          <w:shd w:val="clear" w:color="auto" w:fill="FFFFFF"/>
        </w:rPr>
        <w:t xml:space="preserve"> and familiarity with </w:t>
      </w:r>
      <w:r w:rsidR="005B3071">
        <w:rPr>
          <w:rFonts w:cstheme="minorHAnsi"/>
          <w:color w:val="2D2D2D"/>
          <w:shd w:val="clear" w:color="auto" w:fill="FFFFFF"/>
        </w:rPr>
        <w:t xml:space="preserve">the </w:t>
      </w:r>
      <w:r>
        <w:rPr>
          <w:rFonts w:cstheme="minorHAnsi"/>
          <w:color w:val="2D2D2D"/>
          <w:shd w:val="clear" w:color="auto" w:fill="FFFFFF"/>
        </w:rPr>
        <w:t>use of</w:t>
      </w:r>
      <w:r>
        <w:rPr>
          <w:rFonts w:cstheme="minorHAnsi"/>
        </w:rPr>
        <w:t xml:space="preserve"> CMMS. Mentors and trains junior Engineers, identifying technical skill gaps and sharing expertise to ensure compliance and best practice. Currently seeking a Mechanical</w:t>
      </w:r>
      <w:bookmarkStart w:id="0" w:name="_GoBack"/>
      <w:bookmarkEnd w:id="0"/>
      <w:r>
        <w:rPr>
          <w:rFonts w:cstheme="minorHAnsi"/>
        </w:rPr>
        <w:t xml:space="preserve"> Engineering role. </w:t>
      </w:r>
    </w:p>
    <w:p w14:paraId="7EE14644" w14:textId="6381F3C8" w:rsidR="00E11730" w:rsidRPr="00937B0E" w:rsidRDefault="00A4272F" w:rsidP="005A3C78">
      <w:pPr>
        <w:pStyle w:val="Heading1"/>
        <w:spacing w:after="0"/>
      </w:pPr>
      <w:r>
        <w:t>WORK HISTORY</w:t>
      </w:r>
      <w:r w:rsidR="0059329A" w:rsidRPr="00937B0E">
        <w:t>:</w:t>
      </w:r>
    </w:p>
    <w:p w14:paraId="73DE875F" w14:textId="4E8A2876" w:rsidR="00D91500" w:rsidRDefault="002F046B" w:rsidP="00A14EED">
      <w:pPr>
        <w:pStyle w:val="Heading2"/>
      </w:pPr>
      <w:r w:rsidRPr="00A14EED">
        <w:t>2016</w:t>
      </w:r>
      <w:r w:rsidR="00631D79" w:rsidRPr="00937B0E">
        <w:t>-</w:t>
      </w:r>
      <w:r w:rsidRPr="00937B0E">
        <w:t>Present |</w:t>
      </w:r>
      <w:r w:rsidR="006C4A4C" w:rsidRPr="00937B0E">
        <w:t>Senior Engineer</w:t>
      </w:r>
      <w:r w:rsidR="00A14EED">
        <w:t>|</w:t>
      </w:r>
      <w:r w:rsidRPr="00937B0E">
        <w:t xml:space="preserve">730MW Thermal Power Plant </w:t>
      </w:r>
      <w:r w:rsidR="005A3C78" w:rsidRPr="00937B0E">
        <w:t xml:space="preserve">| </w:t>
      </w:r>
      <w:r w:rsidR="006C4A4C" w:rsidRPr="00937B0E">
        <w:t>AES Lal</w:t>
      </w:r>
      <w:r w:rsidR="00FD2795" w:rsidRPr="00937B0E">
        <w:t>P</w:t>
      </w:r>
      <w:r w:rsidR="006C4A4C" w:rsidRPr="00937B0E">
        <w:t>ir</w:t>
      </w:r>
      <w:r w:rsidR="00995467" w:rsidRPr="00937B0E">
        <w:t xml:space="preserve"> </w:t>
      </w:r>
      <w:r w:rsidR="00FD2795" w:rsidRPr="00937B0E">
        <w:t>&amp;</w:t>
      </w:r>
      <w:r w:rsidR="00995467" w:rsidRPr="00937B0E">
        <w:t xml:space="preserve"> </w:t>
      </w:r>
      <w:r w:rsidR="00FD2795" w:rsidRPr="00937B0E">
        <w:t>PakGen</w:t>
      </w:r>
      <w:r w:rsidR="006C4A4C" w:rsidRPr="00937B0E">
        <w:t xml:space="preserve"> Power </w:t>
      </w:r>
      <w:r w:rsidR="009C1C6E" w:rsidRPr="00937B0E">
        <w:t>Plant,</w:t>
      </w:r>
      <w:r w:rsidR="00EF0F75" w:rsidRPr="00937B0E">
        <w:t xml:space="preserve"> </w:t>
      </w:r>
      <w:r w:rsidR="009C1C6E" w:rsidRPr="00937B0E">
        <w:t>Pakistan</w:t>
      </w:r>
      <w:r w:rsidR="00901483">
        <w:t>.</w:t>
      </w:r>
      <w:r w:rsidR="00D57208" w:rsidRPr="00937B0E">
        <w:t xml:space="preserve"> </w:t>
      </w:r>
    </w:p>
    <w:p w14:paraId="55F32B6A" w14:textId="2A98FF85" w:rsidR="008961B1" w:rsidRDefault="00BA303F" w:rsidP="008961B1">
      <w:pPr>
        <w:pStyle w:val="ListParagraph"/>
        <w:numPr>
          <w:ilvl w:val="0"/>
          <w:numId w:val="27"/>
        </w:numPr>
        <w:spacing w:after="0"/>
        <w:ind w:left="-2694" w:hanging="141"/>
      </w:pPr>
      <w:r>
        <w:t>Manage</w:t>
      </w:r>
      <w:r w:rsidR="00256444">
        <w:t xml:space="preserve"> </w:t>
      </w:r>
      <w:r w:rsidR="001B6E3F">
        <w:t>4</w:t>
      </w:r>
      <w:r w:rsidR="00BF251E">
        <w:t>50+</w:t>
      </w:r>
      <w:r w:rsidR="001B6E3F">
        <w:t xml:space="preserve"> </w:t>
      </w:r>
      <w:r w:rsidR="00723AC1">
        <w:t>work orders on</w:t>
      </w:r>
      <w:r w:rsidR="008961B1">
        <w:t xml:space="preserve"> critical </w:t>
      </w:r>
      <w:r w:rsidR="00327C90">
        <w:t>equipment</w:t>
      </w:r>
      <w:r w:rsidR="008961B1">
        <w:t xml:space="preserve"> with </w:t>
      </w:r>
      <w:r w:rsidR="00327C90">
        <w:t>up to</w:t>
      </w:r>
      <w:r w:rsidR="008961B1">
        <w:t xml:space="preserve"> 50 workers</w:t>
      </w:r>
      <w:r w:rsidR="001B6E3F">
        <w:t xml:space="preserve"> </w:t>
      </w:r>
      <w:r w:rsidR="001D43A7">
        <w:t>t</w:t>
      </w:r>
      <w:r w:rsidR="00723AC1">
        <w:t xml:space="preserve">hat </w:t>
      </w:r>
      <w:r w:rsidR="001D43A7">
        <w:t xml:space="preserve">digit </w:t>
      </w:r>
      <w:r w:rsidR="00723AC1">
        <w:t>decrease</w:t>
      </w:r>
      <w:r w:rsidR="005B3071">
        <w:t>d</w:t>
      </w:r>
      <w:r w:rsidR="00723AC1">
        <w:t xml:space="preserve"> to 12% last year</w:t>
      </w:r>
      <w:r w:rsidR="008961B1">
        <w:t>.</w:t>
      </w:r>
    </w:p>
    <w:p w14:paraId="41CFCB13" w14:textId="1A4DEE3D" w:rsidR="001B6E3F" w:rsidRPr="005B3071" w:rsidRDefault="001B6E3F" w:rsidP="008961B1">
      <w:pPr>
        <w:pStyle w:val="ListParagraph"/>
        <w:numPr>
          <w:ilvl w:val="0"/>
          <w:numId w:val="27"/>
        </w:numPr>
        <w:spacing w:after="0"/>
        <w:ind w:left="-2694" w:hanging="141"/>
      </w:pPr>
      <w:r w:rsidRPr="005B3071">
        <w:t xml:space="preserve"> Achieve 70/30 preventive to Corrective </w:t>
      </w:r>
      <w:r w:rsidR="00256444" w:rsidRPr="005B3071">
        <w:t>maintenance</w:t>
      </w:r>
      <w:r w:rsidR="007F774F" w:rsidRPr="005B3071">
        <w:t xml:space="preserve"> </w:t>
      </w:r>
      <w:r w:rsidRPr="005B3071">
        <w:t xml:space="preserve">ratio target </w:t>
      </w:r>
      <w:r w:rsidR="00723AC1" w:rsidRPr="005B3071">
        <w:t xml:space="preserve">that </w:t>
      </w:r>
      <w:r w:rsidR="005B3071" w:rsidRPr="005B3071">
        <w:t xml:space="preserve">was </w:t>
      </w:r>
      <w:r w:rsidR="00723AC1" w:rsidRPr="005B3071">
        <w:t>lower t</w:t>
      </w:r>
      <w:r w:rsidR="005B3071" w:rsidRPr="005B3071">
        <w:t>han</w:t>
      </w:r>
      <w:r w:rsidRPr="005B3071">
        <w:t xml:space="preserve"> 7% </w:t>
      </w:r>
      <w:r w:rsidR="00723AC1" w:rsidRPr="005B3071">
        <w:t xml:space="preserve">last </w:t>
      </w:r>
      <w:r w:rsidR="001D43A7" w:rsidRPr="005B3071">
        <w:t>year</w:t>
      </w:r>
      <w:r w:rsidR="00723AC1" w:rsidRPr="005B3071">
        <w:t>.</w:t>
      </w:r>
    </w:p>
    <w:p w14:paraId="0D447CFA" w14:textId="3AB95667" w:rsidR="00221F75" w:rsidRPr="005B3071" w:rsidRDefault="00256444" w:rsidP="008A68D7">
      <w:pPr>
        <w:pStyle w:val="ListParagraph"/>
        <w:numPr>
          <w:ilvl w:val="0"/>
          <w:numId w:val="27"/>
        </w:numPr>
        <w:spacing w:after="0"/>
        <w:ind w:left="-2694" w:hanging="141"/>
      </w:pPr>
      <w:r w:rsidRPr="005B3071">
        <w:t xml:space="preserve">Record </w:t>
      </w:r>
      <w:r w:rsidR="00221F75" w:rsidRPr="005B3071">
        <w:t xml:space="preserve">vibration </w:t>
      </w:r>
      <w:r w:rsidRPr="005B3071">
        <w:t xml:space="preserve">with </w:t>
      </w:r>
      <w:r w:rsidR="006250E2" w:rsidRPr="005B3071">
        <w:t xml:space="preserve">an </w:t>
      </w:r>
      <w:r w:rsidR="00901DDD" w:rsidRPr="005B3071">
        <w:t>EMERSON CSI-2140</w:t>
      </w:r>
      <w:r w:rsidR="00221F75" w:rsidRPr="005B3071">
        <w:t xml:space="preserve"> and analyze it </w:t>
      </w:r>
      <w:r w:rsidR="007F774F" w:rsidRPr="005B3071">
        <w:t>with</w:t>
      </w:r>
      <w:r w:rsidR="00221F75" w:rsidRPr="005B3071">
        <w:t xml:space="preserve"> </w:t>
      </w:r>
      <w:r w:rsidR="005B3071" w:rsidRPr="005B3071">
        <w:t xml:space="preserve">an </w:t>
      </w:r>
      <w:r w:rsidR="00221F75" w:rsidRPr="005B3071">
        <w:t>AMS machinery management</w:t>
      </w:r>
      <w:r w:rsidR="007F774F" w:rsidRPr="005B3071">
        <w:t xml:space="preserve"> system.</w:t>
      </w:r>
      <w:r w:rsidR="00152584" w:rsidRPr="005B3071">
        <w:t xml:space="preserve"> </w:t>
      </w:r>
    </w:p>
    <w:p w14:paraId="3B3C19E1" w14:textId="754173AF" w:rsidR="007F774F" w:rsidRDefault="007E57AF" w:rsidP="007F774F">
      <w:pPr>
        <w:pStyle w:val="ListParagraph"/>
        <w:numPr>
          <w:ilvl w:val="0"/>
          <w:numId w:val="27"/>
        </w:numPr>
        <w:spacing w:after="0"/>
        <w:ind w:left="-2694" w:hanging="141"/>
      </w:pPr>
      <w:r w:rsidRPr="005B3071">
        <w:t xml:space="preserve">Prepare </w:t>
      </w:r>
      <w:r w:rsidR="00723AC1" w:rsidRPr="005B3071">
        <w:t xml:space="preserve">USD </w:t>
      </w:r>
      <w:r w:rsidRPr="005B3071">
        <w:t>6 Million budget</w:t>
      </w:r>
      <w:r w:rsidR="00C94ECB" w:rsidRPr="005B3071">
        <w:t xml:space="preserve"> and reduce it </w:t>
      </w:r>
      <w:r w:rsidR="005B3071" w:rsidRPr="005B3071">
        <w:t xml:space="preserve">by </w:t>
      </w:r>
      <w:r w:rsidR="00C94ECB" w:rsidRPr="005B3071">
        <w:t xml:space="preserve">5% </w:t>
      </w:r>
      <w:r w:rsidR="001D43A7" w:rsidRPr="005B3071">
        <w:t xml:space="preserve">in </w:t>
      </w:r>
      <w:r w:rsidR="005B3071" w:rsidRPr="005B3071">
        <w:t xml:space="preserve">the </w:t>
      </w:r>
      <w:r w:rsidR="001D43A7" w:rsidRPr="005B3071">
        <w:t>last tenure</w:t>
      </w:r>
      <w:r w:rsidR="00C94ECB" w:rsidRPr="005B3071">
        <w:t xml:space="preserve"> by rationaliz</w:t>
      </w:r>
      <w:r w:rsidR="005B3071" w:rsidRPr="005B3071">
        <w:t>ing</w:t>
      </w:r>
      <w:r w:rsidR="00C94ECB">
        <w:t xml:space="preserve"> inventory and target maintenance.</w:t>
      </w:r>
    </w:p>
    <w:p w14:paraId="43FE1C5A" w14:textId="7D95E94B" w:rsidR="007F774F" w:rsidRDefault="00C94ECB" w:rsidP="007F774F">
      <w:pPr>
        <w:pStyle w:val="ListParagraph"/>
        <w:numPr>
          <w:ilvl w:val="0"/>
          <w:numId w:val="27"/>
        </w:numPr>
        <w:spacing w:after="0"/>
        <w:ind w:left="-2694" w:hanging="141"/>
      </w:pPr>
      <w:r>
        <w:t>Familiar</w:t>
      </w:r>
      <w:r w:rsidR="007E57AF">
        <w:t xml:space="preserve"> with </w:t>
      </w:r>
      <w:r w:rsidR="00901DDD">
        <w:t xml:space="preserve">Oracle base </w:t>
      </w:r>
      <w:r w:rsidR="00901DDD" w:rsidRPr="00937B0E">
        <w:t>CMMS</w:t>
      </w:r>
      <w:r w:rsidR="00901DDD">
        <w:t xml:space="preserve"> (Computerize</w:t>
      </w:r>
      <w:r w:rsidR="00152584">
        <w:t>d</w:t>
      </w:r>
      <w:r w:rsidR="00901DDD">
        <w:t xml:space="preserve"> Maintenance Management System)</w:t>
      </w:r>
      <w:r w:rsidR="007E57AF">
        <w:t xml:space="preserve"> and LOTO (Lock Out Tag Out) system. </w:t>
      </w:r>
    </w:p>
    <w:p w14:paraId="251B5D5E" w14:textId="23781ABB" w:rsidR="00901DDD" w:rsidRPr="00937B0E" w:rsidRDefault="00A14EED" w:rsidP="007F774F">
      <w:pPr>
        <w:pStyle w:val="ListParagraph"/>
        <w:numPr>
          <w:ilvl w:val="0"/>
          <w:numId w:val="27"/>
        </w:numPr>
        <w:spacing w:after="0"/>
        <w:ind w:left="-2694" w:hanging="141"/>
      </w:pPr>
      <w:r w:rsidRPr="00937B0E">
        <w:t xml:space="preserve"> </w:t>
      </w:r>
      <w:r w:rsidR="00C94ECB">
        <w:t>Proficient in MS Office applications</w:t>
      </w:r>
      <w:r w:rsidR="00901DDD">
        <w:t xml:space="preserve"> in day</w:t>
      </w:r>
      <w:r w:rsidR="00152584">
        <w:t>-to-</w:t>
      </w:r>
      <w:r w:rsidR="00901DDD">
        <w:t>day activities for</w:t>
      </w:r>
      <w:r w:rsidR="00256444">
        <w:t xml:space="preserve"> reporting, budgeting, </w:t>
      </w:r>
      <w:r w:rsidR="006250E2">
        <w:t xml:space="preserve">and </w:t>
      </w:r>
      <w:r w:rsidR="00256444">
        <w:t>scheduling</w:t>
      </w:r>
      <w:r w:rsidR="00012252">
        <w:t xml:space="preserve"> </w:t>
      </w:r>
      <w:r w:rsidR="00256444">
        <w:t>maintenance</w:t>
      </w:r>
      <w:r w:rsidR="00012252">
        <w:t>.</w:t>
      </w:r>
    </w:p>
    <w:p w14:paraId="7F3B9915" w14:textId="253F149B" w:rsidR="00901DDD" w:rsidRDefault="002F046B" w:rsidP="00901DDD">
      <w:pPr>
        <w:pStyle w:val="Heading2"/>
      </w:pPr>
      <w:r w:rsidRPr="00937B0E">
        <w:t>2013</w:t>
      </w:r>
      <w:r w:rsidR="00631D79" w:rsidRPr="00937B0E">
        <w:t>-</w:t>
      </w:r>
      <w:r w:rsidRPr="00937B0E">
        <w:t xml:space="preserve">2016 | </w:t>
      </w:r>
      <w:r w:rsidR="00D91500" w:rsidRPr="00937B0E">
        <w:t>Junior Executive</w:t>
      </w:r>
      <w:r w:rsidR="00A14EED">
        <w:t>|</w:t>
      </w:r>
      <w:r w:rsidRPr="00937B0E">
        <w:t>240MMCFD</w:t>
      </w:r>
      <w:r w:rsidR="005A3C78" w:rsidRPr="00937B0E">
        <w:t xml:space="preserve">, </w:t>
      </w:r>
      <w:proofErr w:type="spellStart"/>
      <w:r w:rsidRPr="00937B0E">
        <w:t>Kandh</w:t>
      </w:r>
      <w:proofErr w:type="spellEnd"/>
      <w:r w:rsidRPr="00937B0E">
        <w:t xml:space="preserve"> Kot Gas Field |</w:t>
      </w:r>
      <w:r w:rsidR="004975DE" w:rsidRPr="00937B0E">
        <w:t xml:space="preserve"> PPL, </w:t>
      </w:r>
      <w:r w:rsidR="00D91500" w:rsidRPr="00937B0E">
        <w:t>Pakistan Petroleum Limited</w:t>
      </w:r>
      <w:r w:rsidR="00046836">
        <w:t>, Pakistan</w:t>
      </w:r>
      <w:r w:rsidR="00901483">
        <w:t>.</w:t>
      </w:r>
    </w:p>
    <w:p w14:paraId="78508FB0" w14:textId="3428C42E" w:rsidR="00C94ECB" w:rsidRDefault="00BA303F" w:rsidP="00C94ECB">
      <w:pPr>
        <w:pStyle w:val="ListParagraph"/>
        <w:numPr>
          <w:ilvl w:val="0"/>
          <w:numId w:val="27"/>
        </w:numPr>
        <w:spacing w:after="0"/>
        <w:ind w:left="-2694" w:hanging="141"/>
      </w:pPr>
      <w:r>
        <w:t>Supervise</w:t>
      </w:r>
      <w:r w:rsidR="00253A65">
        <w:t xml:space="preserve"> </w:t>
      </w:r>
      <w:r w:rsidR="00152584">
        <w:t xml:space="preserve">the </w:t>
      </w:r>
      <w:r w:rsidR="00A14EED" w:rsidRPr="004625D6">
        <w:t xml:space="preserve">maintenance </w:t>
      </w:r>
      <w:r w:rsidR="00253A65">
        <w:t xml:space="preserve">of </w:t>
      </w:r>
      <w:r w:rsidR="00152584">
        <w:t xml:space="preserve">the </w:t>
      </w:r>
      <w:r w:rsidR="00253A65" w:rsidRPr="00544ECD">
        <w:t>utility</w:t>
      </w:r>
      <w:r w:rsidR="00253A65">
        <w:t xml:space="preserve"> area, dehydration plant</w:t>
      </w:r>
      <w:r w:rsidR="00152584">
        <w:t>,</w:t>
      </w:r>
      <w:r w:rsidR="00253A65">
        <w:t xml:space="preserve"> wellhead maintenance</w:t>
      </w:r>
      <w:r w:rsidR="005B3071">
        <w:t>,</w:t>
      </w:r>
      <w:r w:rsidR="00C94ECB">
        <w:t xml:space="preserve"> and</w:t>
      </w:r>
      <w:r w:rsidR="00C94ECB" w:rsidRPr="00C94ECB">
        <w:t xml:space="preserve"> </w:t>
      </w:r>
      <w:r w:rsidR="00C94ECB">
        <w:t>pig cleaning</w:t>
      </w:r>
      <w:r>
        <w:t xml:space="preserve"> activity</w:t>
      </w:r>
      <w:r w:rsidR="00253A65">
        <w:t>.</w:t>
      </w:r>
      <w:r w:rsidR="00253A65" w:rsidRPr="00544ECD">
        <w:t xml:space="preserve"> </w:t>
      </w:r>
    </w:p>
    <w:p w14:paraId="1A277F42" w14:textId="6DE874B7" w:rsidR="00C94ECB" w:rsidRDefault="00C94ECB" w:rsidP="00C94ECB">
      <w:pPr>
        <w:pStyle w:val="ListParagraph"/>
        <w:numPr>
          <w:ilvl w:val="0"/>
          <w:numId w:val="27"/>
        </w:numPr>
        <w:spacing w:after="0"/>
        <w:ind w:left="-2694" w:hanging="141"/>
      </w:pPr>
      <w:r>
        <w:t>G</w:t>
      </w:r>
      <w:r w:rsidR="00253A65">
        <w:t>ain</w:t>
      </w:r>
      <w:r>
        <w:t>ed</w:t>
      </w:r>
      <w:r w:rsidR="00253A65">
        <w:t xml:space="preserve"> experience </w:t>
      </w:r>
      <w:r w:rsidR="005B3071">
        <w:t>i</w:t>
      </w:r>
      <w:r>
        <w:t>n</w:t>
      </w:r>
      <w:r w:rsidR="00012252">
        <w:t xml:space="preserve"> </w:t>
      </w:r>
      <w:r w:rsidR="001A3986">
        <w:t>g</w:t>
      </w:r>
      <w:r w:rsidR="00A14EED" w:rsidRPr="00544ECD">
        <w:t xml:space="preserve">as </w:t>
      </w:r>
      <w:r w:rsidR="001A3986">
        <w:t>t</w:t>
      </w:r>
      <w:r w:rsidR="00A14EED" w:rsidRPr="00544ECD">
        <w:t xml:space="preserve">urbines, </w:t>
      </w:r>
      <w:r w:rsidR="00EA39FE">
        <w:t>pitot tube pump</w:t>
      </w:r>
      <w:r w:rsidR="00264E86">
        <w:t>s</w:t>
      </w:r>
      <w:r w:rsidR="00A14EED" w:rsidRPr="00544ECD">
        <w:t xml:space="preserve"> &amp; </w:t>
      </w:r>
      <w:r w:rsidR="00012252">
        <w:t>m</w:t>
      </w:r>
      <w:r w:rsidR="00A14EED" w:rsidRPr="00544ECD">
        <w:t xml:space="preserve">ud </w:t>
      </w:r>
      <w:r w:rsidR="00195887">
        <w:t>p</w:t>
      </w:r>
      <w:r w:rsidR="00A14EED" w:rsidRPr="00544ECD">
        <w:t>umps</w:t>
      </w:r>
      <w:r w:rsidR="00253A65">
        <w:t xml:space="preserve">, </w:t>
      </w:r>
      <w:r w:rsidR="00195887">
        <w:t>C</w:t>
      </w:r>
      <w:r w:rsidR="00253A65">
        <w:t>hristmas tree valves</w:t>
      </w:r>
      <w:r w:rsidR="00152584">
        <w:t>,</w:t>
      </w:r>
      <w:r w:rsidR="00253A65">
        <w:t xml:space="preserve"> etc.</w:t>
      </w:r>
      <w:r w:rsidR="005B3071">
        <w:t>,</w:t>
      </w:r>
      <w:r w:rsidR="00FA6A25">
        <w:t xml:space="preserve"> </w:t>
      </w:r>
      <w:r w:rsidR="000C5C28">
        <w:t xml:space="preserve">and </w:t>
      </w:r>
      <w:r w:rsidR="00012252">
        <w:t>log</w:t>
      </w:r>
      <w:r w:rsidR="00253A65">
        <w:t xml:space="preserve"> </w:t>
      </w:r>
      <w:r w:rsidR="000C5C28">
        <w:t>history</w:t>
      </w:r>
      <w:r w:rsidR="00253A65">
        <w:t xml:space="preserve"> in SAP</w:t>
      </w:r>
      <w:r>
        <w:t>.</w:t>
      </w:r>
    </w:p>
    <w:p w14:paraId="047DC33D" w14:textId="09D2951B" w:rsidR="000C5C28" w:rsidRDefault="001D43A7" w:rsidP="00C94ECB">
      <w:pPr>
        <w:pStyle w:val="ListParagraph"/>
        <w:numPr>
          <w:ilvl w:val="0"/>
          <w:numId w:val="27"/>
        </w:numPr>
        <w:spacing w:after="0"/>
        <w:ind w:left="-2694" w:hanging="141"/>
      </w:pPr>
      <w:r>
        <w:t xml:space="preserve">Reduce equipment downtime by 25% on </w:t>
      </w:r>
      <w:r w:rsidR="00916FDE">
        <w:t>critical jobs and i</w:t>
      </w:r>
      <w:r w:rsidR="00253A65" w:rsidRPr="00C7539E">
        <w:t xml:space="preserve">mplemented </w:t>
      </w:r>
      <w:r w:rsidR="00253A65" w:rsidRPr="00544ECD">
        <w:t>5S</w:t>
      </w:r>
      <w:r w:rsidR="00253A65" w:rsidRPr="00C7539E">
        <w:t xml:space="preserve"> </w:t>
      </w:r>
      <w:r w:rsidR="00253A65">
        <w:t>in</w:t>
      </w:r>
      <w:r w:rsidR="00253A65" w:rsidRPr="00C7539E">
        <w:t xml:space="preserve"> </w:t>
      </w:r>
      <w:r w:rsidR="00253A65">
        <w:t xml:space="preserve">the </w:t>
      </w:r>
      <w:r w:rsidR="00253A65" w:rsidRPr="00C7539E">
        <w:t>mechanical toolroom</w:t>
      </w:r>
      <w:r w:rsidR="00253A65">
        <w:t xml:space="preserve">. </w:t>
      </w:r>
    </w:p>
    <w:p w14:paraId="3D45A06C" w14:textId="52C5ACA9" w:rsidR="00A14EED" w:rsidRPr="00937B0E" w:rsidRDefault="00C2614F" w:rsidP="00C94ECB">
      <w:pPr>
        <w:pStyle w:val="ListParagraph"/>
        <w:numPr>
          <w:ilvl w:val="0"/>
          <w:numId w:val="27"/>
        </w:numPr>
        <w:spacing w:after="0"/>
        <w:ind w:left="-2694" w:hanging="141"/>
      </w:pPr>
      <w:r>
        <w:t>W</w:t>
      </w:r>
      <w:r w:rsidR="00253A65">
        <w:t xml:space="preserve">ell aware </w:t>
      </w:r>
      <w:r w:rsidR="00152584">
        <w:t>of</w:t>
      </w:r>
      <w:r w:rsidR="00253A65">
        <w:t xml:space="preserve"> </w:t>
      </w:r>
      <w:r w:rsidR="00152584">
        <w:t xml:space="preserve">the </w:t>
      </w:r>
      <w:r w:rsidR="00253A65">
        <w:t>safety standard for working in hydrocarbon and H</w:t>
      </w:r>
      <w:r w:rsidR="00253A65" w:rsidRPr="00C94ECB">
        <w:rPr>
          <w:vertAlign w:val="subscript"/>
        </w:rPr>
        <w:t>2</w:t>
      </w:r>
      <w:r w:rsidR="00253A65">
        <w:t>S environment</w:t>
      </w:r>
      <w:r w:rsidR="00152584">
        <w:t>s</w:t>
      </w:r>
      <w:r w:rsidR="00253A65">
        <w:t>.</w:t>
      </w:r>
      <w:r w:rsidR="00A14EED" w:rsidRPr="00C7539E">
        <w:t xml:space="preserve"> </w:t>
      </w:r>
    </w:p>
    <w:p w14:paraId="2E1B899C" w14:textId="58548696" w:rsidR="00D91500" w:rsidRDefault="005A3C78" w:rsidP="00A14EED">
      <w:pPr>
        <w:pStyle w:val="Heading2"/>
      </w:pPr>
      <w:r w:rsidRPr="00937B0E">
        <w:t>2002</w:t>
      </w:r>
      <w:r w:rsidR="00631D79" w:rsidRPr="00937B0E">
        <w:t>-</w:t>
      </w:r>
      <w:r w:rsidRPr="00937B0E">
        <w:t>2013|</w:t>
      </w:r>
      <w:r w:rsidR="00D91500" w:rsidRPr="00937B0E">
        <w:t>Sub Engineer|</w:t>
      </w:r>
      <w:r w:rsidRPr="00937B0E">
        <w:t xml:space="preserve">138.6MW, </w:t>
      </w:r>
      <w:r w:rsidR="004975DE" w:rsidRPr="00937B0E">
        <w:t xml:space="preserve">Thermal Power Plant </w:t>
      </w:r>
      <w:r w:rsidRPr="00937B0E">
        <w:t>|</w:t>
      </w:r>
      <w:r w:rsidR="004975DE" w:rsidRPr="00937B0E">
        <w:t xml:space="preserve"> KANUPP</w:t>
      </w:r>
      <w:r w:rsidR="00D91500" w:rsidRPr="00937B0E">
        <w:t xml:space="preserve"> </w:t>
      </w:r>
      <w:r w:rsidR="00D242F2" w:rsidRPr="00937B0E">
        <w:t xml:space="preserve">Karachi Nuclear Power Plant, </w:t>
      </w:r>
      <w:r w:rsidR="00D91500" w:rsidRPr="00937B0E">
        <w:t>Pakistan</w:t>
      </w:r>
      <w:r w:rsidR="00901483">
        <w:t>.</w:t>
      </w:r>
      <w:r w:rsidR="00D91500" w:rsidRPr="00937B0E">
        <w:t xml:space="preserve"> </w:t>
      </w:r>
    </w:p>
    <w:p w14:paraId="6849F14D" w14:textId="1BB316EA" w:rsidR="0020196E" w:rsidRDefault="00C2614F" w:rsidP="0020196E">
      <w:pPr>
        <w:pStyle w:val="ListParagraph"/>
        <w:numPr>
          <w:ilvl w:val="0"/>
          <w:numId w:val="27"/>
        </w:numPr>
        <w:spacing w:after="0"/>
        <w:ind w:left="-2694" w:hanging="141"/>
      </w:pPr>
      <w:r>
        <w:t>H</w:t>
      </w:r>
      <w:r w:rsidR="000251DC">
        <w:t>ands</w:t>
      </w:r>
      <w:r w:rsidR="00152584">
        <w:t>-</w:t>
      </w:r>
      <w:r w:rsidR="000251DC">
        <w:t xml:space="preserve">on </w:t>
      </w:r>
      <w:r w:rsidR="007828C1">
        <w:t>experience</w:t>
      </w:r>
      <w:r w:rsidR="000251DC">
        <w:t xml:space="preserve"> in preventive &amp; corrective maintenance on conventional and radioactive zone</w:t>
      </w:r>
      <w:r w:rsidR="00012252">
        <w:t xml:space="preserve"> equipment</w:t>
      </w:r>
      <w:r w:rsidR="00857721">
        <w:t xml:space="preserve"> like</w:t>
      </w:r>
      <w:r w:rsidR="004B0094">
        <w:t xml:space="preserve"> steam turbine</w:t>
      </w:r>
      <w:r w:rsidR="006250E2">
        <w:t>s</w:t>
      </w:r>
      <w:r w:rsidR="004B0094">
        <w:t xml:space="preserve">, </w:t>
      </w:r>
      <w:r w:rsidR="007059D6">
        <w:t>b</w:t>
      </w:r>
      <w:r w:rsidR="004B0094">
        <w:t xml:space="preserve">oiler feed water </w:t>
      </w:r>
      <w:r w:rsidR="007059D6">
        <w:t>p</w:t>
      </w:r>
      <w:r w:rsidR="004B0094">
        <w:t>ump</w:t>
      </w:r>
      <w:r w:rsidR="006250E2">
        <w:t>s</w:t>
      </w:r>
      <w:r w:rsidR="004B0094">
        <w:t xml:space="preserve">, </w:t>
      </w:r>
      <w:r w:rsidR="007059D6">
        <w:t>s</w:t>
      </w:r>
      <w:r w:rsidR="004B0094">
        <w:t>ea</w:t>
      </w:r>
      <w:r w:rsidR="007059D6">
        <w:t>w</w:t>
      </w:r>
      <w:r w:rsidR="004B0094">
        <w:t xml:space="preserve">ater </w:t>
      </w:r>
      <w:r w:rsidR="007059D6">
        <w:t>s</w:t>
      </w:r>
      <w:r w:rsidR="004B0094">
        <w:t>ystem</w:t>
      </w:r>
      <w:r w:rsidR="006250E2">
        <w:t>s</w:t>
      </w:r>
      <w:r w:rsidR="004B0094">
        <w:t xml:space="preserve">, </w:t>
      </w:r>
      <w:r w:rsidR="007059D6">
        <w:t>r</w:t>
      </w:r>
      <w:r w:rsidR="004B0094">
        <w:t>eactor cooling water system</w:t>
      </w:r>
      <w:r w:rsidR="006250E2">
        <w:t>s</w:t>
      </w:r>
      <w:r w:rsidR="0020196E">
        <w:t>,</w:t>
      </w:r>
      <w:r w:rsidR="004B0094">
        <w:t xml:space="preserve"> D</w:t>
      </w:r>
      <w:r w:rsidR="004B0094" w:rsidRPr="004B0094">
        <w:rPr>
          <w:vertAlign w:val="subscript"/>
        </w:rPr>
        <w:t>2</w:t>
      </w:r>
      <w:r w:rsidR="004B0094">
        <w:t>O (heavy water) upgrading system</w:t>
      </w:r>
      <w:r w:rsidR="006250E2">
        <w:t>s</w:t>
      </w:r>
      <w:r w:rsidR="00152584">
        <w:t>,</w:t>
      </w:r>
      <w:r w:rsidR="004B0094">
        <w:t xml:space="preserve"> </w:t>
      </w:r>
      <w:r w:rsidR="00857721">
        <w:t>Moderator system</w:t>
      </w:r>
      <w:r w:rsidR="005B3071">
        <w:t>s</w:t>
      </w:r>
      <w:r w:rsidR="00857721">
        <w:t xml:space="preserve">, </w:t>
      </w:r>
      <w:r w:rsidR="004B0094">
        <w:t>Nuclear Fu</w:t>
      </w:r>
      <w:r w:rsidR="00152584">
        <w:t>el</w:t>
      </w:r>
      <w:r w:rsidR="004B0094">
        <w:t xml:space="preserve"> Handling</w:t>
      </w:r>
      <w:r w:rsidR="0020196E">
        <w:t>, Multi</w:t>
      </w:r>
      <w:r w:rsidR="005B3071">
        <w:t>-</w:t>
      </w:r>
      <w:r w:rsidR="0020196E">
        <w:t>effect desalination plant</w:t>
      </w:r>
      <w:r w:rsidR="007828C1">
        <w:t>.</w:t>
      </w:r>
      <w:r w:rsidR="00152584">
        <w:t xml:space="preserve"> </w:t>
      </w:r>
    </w:p>
    <w:p w14:paraId="0F3F4A8A" w14:textId="15B8A977" w:rsidR="004B0094" w:rsidRDefault="00C2614F" w:rsidP="0020196E">
      <w:pPr>
        <w:pStyle w:val="ListParagraph"/>
        <w:numPr>
          <w:ilvl w:val="0"/>
          <w:numId w:val="27"/>
        </w:numPr>
        <w:spacing w:after="0"/>
        <w:ind w:left="-2694" w:hanging="141"/>
      </w:pPr>
      <w:r>
        <w:t>P</w:t>
      </w:r>
      <w:r w:rsidR="004B0094">
        <w:t>ractic</w:t>
      </w:r>
      <w:r w:rsidR="00152584">
        <w:t>ing</w:t>
      </w:r>
      <w:r w:rsidR="007828C1">
        <w:t xml:space="preserve"> time, distance</w:t>
      </w:r>
      <w:r w:rsidR="00152584">
        <w:t>,</w:t>
      </w:r>
      <w:r w:rsidR="007828C1">
        <w:t xml:space="preserve"> and radiation dose management during job execution and </w:t>
      </w:r>
      <w:r w:rsidR="004B0094">
        <w:t>dispos</w:t>
      </w:r>
      <w:r w:rsidR="00152584">
        <w:t>al of</w:t>
      </w:r>
      <w:r w:rsidR="004B0094">
        <w:t xml:space="preserve"> radioactive waste as per</w:t>
      </w:r>
      <w:r w:rsidR="007828C1">
        <w:t xml:space="preserve"> IAEA (International Atomic Energy Agency guidelines. </w:t>
      </w:r>
    </w:p>
    <w:p w14:paraId="2CB675CD" w14:textId="464ED18E" w:rsidR="006A18A1" w:rsidRPr="00937B0E" w:rsidRDefault="00DD769D" w:rsidP="003B6275">
      <w:pPr>
        <w:pStyle w:val="Heading1"/>
        <w:spacing w:after="0"/>
      </w:pPr>
      <w:r w:rsidRPr="00937B0E">
        <w:t>K</w:t>
      </w:r>
      <w:r w:rsidR="00A4272F">
        <w:t>EY</w:t>
      </w:r>
      <w:r w:rsidR="00D242F2" w:rsidRPr="00937B0E">
        <w:t xml:space="preserve"> SKILLS</w:t>
      </w:r>
      <w:r w:rsidR="00B12CA6" w:rsidRPr="00937B0E">
        <w:t>:</w:t>
      </w:r>
    </w:p>
    <w:p w14:paraId="735E6B2A" w14:textId="1A940822" w:rsidR="00A019F7" w:rsidRPr="00152584" w:rsidRDefault="00D1561F" w:rsidP="00152584">
      <w:pPr>
        <w:pStyle w:val="Heading2"/>
      </w:pPr>
      <w:r w:rsidRPr="00152584">
        <w:t>2019</w:t>
      </w:r>
      <w:r w:rsidR="00631D79" w:rsidRPr="00152584">
        <w:t>-2019</w:t>
      </w:r>
      <w:r w:rsidRPr="00152584">
        <w:t>|</w:t>
      </w:r>
      <w:r w:rsidR="00A019F7" w:rsidRPr="00152584">
        <w:t>ISO Category</w:t>
      </w:r>
      <w:r w:rsidR="00C91335" w:rsidRPr="00152584">
        <w:t>-</w:t>
      </w:r>
      <w:r w:rsidR="00A019F7" w:rsidRPr="00152584">
        <w:t>II Vibration Analyst CAT II Course</w:t>
      </w:r>
    </w:p>
    <w:p w14:paraId="08420DD7" w14:textId="77777777" w:rsidR="00A019F7" w:rsidRPr="00937B0E" w:rsidRDefault="00DF38BF" w:rsidP="00B12CA6">
      <w:pPr>
        <w:pStyle w:val="YourName"/>
      </w:pPr>
      <w:r w:rsidRPr="00937B0E">
        <w:t>Mobius Institute Vibration Analysis Training and Certification per ISO 18436</w:t>
      </w:r>
    </w:p>
    <w:p w14:paraId="6919B404" w14:textId="1818BCFB" w:rsidR="00A019F7" w:rsidRPr="00937B0E" w:rsidRDefault="00D1561F" w:rsidP="00A14EED">
      <w:pPr>
        <w:pStyle w:val="Heading2"/>
      </w:pPr>
      <w:r w:rsidRPr="00937B0E">
        <w:t>2019</w:t>
      </w:r>
      <w:r w:rsidR="00631D79" w:rsidRPr="00937B0E">
        <w:t>-2019</w:t>
      </w:r>
      <w:r w:rsidRPr="00937B0E">
        <w:t>|</w:t>
      </w:r>
      <w:r w:rsidR="00A019F7" w:rsidRPr="00937B0E">
        <w:t xml:space="preserve">Boiler Feed Pump </w:t>
      </w:r>
      <w:proofErr w:type="spellStart"/>
      <w:r w:rsidR="00A019F7" w:rsidRPr="00937B0E">
        <w:t>O&amp;M</w:t>
      </w:r>
      <w:proofErr w:type="spellEnd"/>
      <w:r w:rsidR="00A019F7" w:rsidRPr="00937B0E">
        <w:t xml:space="preserve"> and Troubleshooting for Power Plant</w:t>
      </w:r>
    </w:p>
    <w:p w14:paraId="1A1BDF2A" w14:textId="31F46D06" w:rsidR="00A019F7" w:rsidRPr="00937B0E" w:rsidRDefault="00A019F7" w:rsidP="00B12CA6">
      <w:pPr>
        <w:pStyle w:val="YourName"/>
      </w:pPr>
      <w:r w:rsidRPr="00937B0E">
        <w:t xml:space="preserve">Reliable Plant Perfect Solution, </w:t>
      </w:r>
      <w:r w:rsidR="004718AB" w:rsidRPr="00937B0E">
        <w:t>LalPir in</w:t>
      </w:r>
      <w:r w:rsidRPr="00937B0E">
        <w:t xml:space="preserve"> house</w:t>
      </w:r>
    </w:p>
    <w:p w14:paraId="6A08ED5A" w14:textId="5391E0C9" w:rsidR="00DC2E91" w:rsidRPr="00937B0E" w:rsidRDefault="00D1561F" w:rsidP="00A14EED">
      <w:pPr>
        <w:pStyle w:val="Heading2"/>
      </w:pPr>
      <w:r w:rsidRPr="00937B0E">
        <w:t>2016</w:t>
      </w:r>
      <w:r w:rsidR="00631D79" w:rsidRPr="00937B0E">
        <w:t>-2016</w:t>
      </w:r>
      <w:r w:rsidRPr="00937B0E">
        <w:t>|</w:t>
      </w:r>
      <w:r w:rsidR="00DC2E91" w:rsidRPr="00937B0E">
        <w:t xml:space="preserve">Shaft Alignment </w:t>
      </w:r>
      <w:r w:rsidRPr="00937B0E">
        <w:t xml:space="preserve">Fundamental and </w:t>
      </w:r>
      <w:r w:rsidR="00DC2E91" w:rsidRPr="00937B0E">
        <w:t>Rim &amp; Face</w:t>
      </w:r>
    </w:p>
    <w:p w14:paraId="0D28CA9E" w14:textId="77777777" w:rsidR="00DC2E91" w:rsidRPr="00937B0E" w:rsidRDefault="00DC2E91" w:rsidP="00B12CA6">
      <w:pPr>
        <w:pStyle w:val="YourName"/>
      </w:pPr>
      <w:proofErr w:type="spellStart"/>
      <w:r w:rsidRPr="00937B0E">
        <w:t>IHRDC</w:t>
      </w:r>
      <w:proofErr w:type="spellEnd"/>
      <w:r w:rsidRPr="00937B0E">
        <w:t xml:space="preserve"> 535 Boylston St,</w:t>
      </w:r>
      <w:r w:rsidR="004718AB" w:rsidRPr="00937B0E">
        <w:t xml:space="preserve"> Boston, MA 02116, USA</w:t>
      </w:r>
    </w:p>
    <w:p w14:paraId="31A81D68" w14:textId="5813B04F" w:rsidR="00DF38BF" w:rsidRPr="00937B0E" w:rsidRDefault="00D1561F" w:rsidP="00A14EED">
      <w:pPr>
        <w:pStyle w:val="Heading2"/>
      </w:pPr>
      <w:r w:rsidRPr="00937B0E">
        <w:t>2012</w:t>
      </w:r>
      <w:r w:rsidR="00631D79" w:rsidRPr="00937B0E">
        <w:t>-2012</w:t>
      </w:r>
      <w:r w:rsidRPr="00937B0E">
        <w:t>|</w:t>
      </w:r>
      <w:r w:rsidR="008619E6" w:rsidRPr="00937B0E">
        <w:t>C-</w:t>
      </w:r>
      <w:r w:rsidR="00DC2E91" w:rsidRPr="00937B0E">
        <w:t xml:space="preserve">Class Boiler Engineer </w:t>
      </w:r>
    </w:p>
    <w:p w14:paraId="33294FA5" w14:textId="289E8A3C" w:rsidR="00D03EEF" w:rsidRDefault="00DC2E91" w:rsidP="00D03EEF">
      <w:pPr>
        <w:pStyle w:val="YourName"/>
      </w:pPr>
      <w:r w:rsidRPr="00937B0E">
        <w:t xml:space="preserve">Boiler and Pressure Vessels Examining Engineer Board Punjab Lahore, Pakistan </w:t>
      </w:r>
    </w:p>
    <w:p w14:paraId="1236039C" w14:textId="77777777" w:rsidR="00D03EEF" w:rsidRPr="00937B0E" w:rsidRDefault="00D03EEF" w:rsidP="00D03EEF">
      <w:pPr>
        <w:pStyle w:val="Heading1"/>
        <w:spacing w:after="0"/>
      </w:pPr>
      <w:r w:rsidRPr="00937B0E">
        <w:t>EDUCATION:</w:t>
      </w:r>
    </w:p>
    <w:p w14:paraId="3D354333" w14:textId="6C6093E5" w:rsidR="00D03EEF" w:rsidRPr="00937B0E" w:rsidRDefault="00D03EEF" w:rsidP="00D03EEF">
      <w:pPr>
        <w:pStyle w:val="Heading2"/>
      </w:pPr>
      <w:r w:rsidRPr="00937B0E">
        <w:t>2021|</w:t>
      </w:r>
      <w:r w:rsidR="006446C6" w:rsidRPr="006446C6">
        <w:t xml:space="preserve"> </w:t>
      </w:r>
      <w:r w:rsidRPr="00937B0E">
        <w:t>Incorporated Engineering</w:t>
      </w:r>
    </w:p>
    <w:p w14:paraId="3F5FD8F7" w14:textId="77777777" w:rsidR="00D03EEF" w:rsidRPr="00937B0E" w:rsidRDefault="00D03EEF" w:rsidP="00D03EEF">
      <w:pPr>
        <w:spacing w:after="0"/>
        <w:ind w:firstLine="1395"/>
      </w:pPr>
      <w:r w:rsidRPr="00937B0E">
        <w:t>Institution of Mechanical Engineers UK, IMechE # 80380077, UK Engineering Council # 681771</w:t>
      </w:r>
    </w:p>
    <w:p w14:paraId="5B13429C" w14:textId="77777777" w:rsidR="00D03EEF" w:rsidRPr="00937B0E" w:rsidRDefault="00D03EEF" w:rsidP="00D03EEF">
      <w:pPr>
        <w:pStyle w:val="Heading2"/>
      </w:pPr>
      <w:r w:rsidRPr="00937B0E">
        <w:t>2012|Bachelor in Mechanical Engineering Technology</w:t>
      </w:r>
    </w:p>
    <w:p w14:paraId="0CEF546F" w14:textId="77777777" w:rsidR="00D03EEF" w:rsidRPr="00937B0E" w:rsidRDefault="00D03EEF" w:rsidP="00D03EEF">
      <w:pPr>
        <w:pStyle w:val="YourName"/>
      </w:pPr>
      <w:r w:rsidRPr="00937B0E">
        <w:t xml:space="preserve">Newport </w:t>
      </w:r>
      <w:r>
        <w:t>U</w:t>
      </w:r>
      <w:r w:rsidRPr="00937B0E">
        <w:t>niversity Karachi, National Technology Council Pakistan # NTC-8028</w:t>
      </w:r>
    </w:p>
    <w:p w14:paraId="5486E02B" w14:textId="77777777" w:rsidR="00D03EEF" w:rsidRPr="006510D7" w:rsidRDefault="00D03EEF" w:rsidP="00D03EEF">
      <w:pPr>
        <w:pStyle w:val="Heading2"/>
        <w:rPr>
          <w:color w:val="FF0000"/>
        </w:rPr>
      </w:pPr>
      <w:r w:rsidRPr="00937B0E">
        <w:t>2008|Bachelor in Computer Science</w:t>
      </w:r>
    </w:p>
    <w:p w14:paraId="5552B427" w14:textId="77777777" w:rsidR="00D03EEF" w:rsidRPr="00937B0E" w:rsidRDefault="00D03EEF" w:rsidP="00D03EEF">
      <w:pPr>
        <w:spacing w:after="0"/>
        <w:ind w:firstLine="1395"/>
      </w:pPr>
      <w:r w:rsidRPr="00937B0E">
        <w:t>Virtual University, Lahore, Pakistan</w:t>
      </w:r>
    </w:p>
    <w:p w14:paraId="60D61089" w14:textId="77777777" w:rsidR="00D03EEF" w:rsidRPr="00937B0E" w:rsidRDefault="00D03EEF" w:rsidP="00D03EEF">
      <w:pPr>
        <w:pStyle w:val="Heading2"/>
      </w:pPr>
      <w:r w:rsidRPr="00937B0E">
        <w:t>2000|Diploma of Associate Engineer in Mechanical</w:t>
      </w:r>
    </w:p>
    <w:p w14:paraId="6529DDFC" w14:textId="34E0AD2E" w:rsidR="00D03EEF" w:rsidRPr="00937B0E" w:rsidRDefault="00D03EEF" w:rsidP="00C477B8">
      <w:pPr>
        <w:pStyle w:val="YourName"/>
      </w:pPr>
      <w:r w:rsidRPr="00937B0E">
        <w:t>Board of Technical Education, Lahore, Pakistan</w:t>
      </w:r>
    </w:p>
    <w:sectPr w:rsidR="00D03EEF" w:rsidRPr="00937B0E" w:rsidSect="0033642A">
      <w:footerReference w:type="default" r:id="rId10"/>
      <w:pgSz w:w="12240" w:h="15840"/>
      <w:pgMar w:top="284" w:right="474" w:bottom="426" w:left="355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2EE08" w14:textId="77777777" w:rsidR="0015264E" w:rsidRDefault="0015264E" w:rsidP="0059329A">
      <w:r>
        <w:separator/>
      </w:r>
    </w:p>
  </w:endnote>
  <w:endnote w:type="continuationSeparator" w:id="0">
    <w:p w14:paraId="520FAE38" w14:textId="77777777" w:rsidR="0015264E" w:rsidRDefault="0015264E" w:rsidP="00593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P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E3114" w14:textId="77777777" w:rsidR="00C91335" w:rsidRDefault="00C91335" w:rsidP="0059329A">
    <w:pPr>
      <w:pStyle w:val="Footer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Pr="001D6830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5E816" w14:textId="77777777" w:rsidR="0015264E" w:rsidRDefault="0015264E" w:rsidP="0059329A">
      <w:r>
        <w:separator/>
      </w:r>
    </w:p>
  </w:footnote>
  <w:footnote w:type="continuationSeparator" w:id="0">
    <w:p w14:paraId="6BE1BB8E" w14:textId="77777777" w:rsidR="0015264E" w:rsidRDefault="0015264E" w:rsidP="00593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88924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7AD0B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4C49F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36E78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983318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060E956A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BBBC9F90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70E8E69E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116F776F"/>
    <w:multiLevelType w:val="hybridMultilevel"/>
    <w:tmpl w:val="73087754"/>
    <w:lvl w:ilvl="0" w:tplc="04090001">
      <w:start w:val="1"/>
      <w:numFmt w:val="bullet"/>
      <w:lvlText w:val=""/>
      <w:lvlJc w:val="left"/>
      <w:pPr>
        <w:ind w:left="-1440" w:hanging="720"/>
      </w:pPr>
      <w:rPr>
        <w:rFonts w:ascii="Symbol" w:hAnsi="Symbol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9" w15:restartNumberingAfterBreak="0">
    <w:nsid w:val="23AE7CE5"/>
    <w:multiLevelType w:val="hybridMultilevel"/>
    <w:tmpl w:val="3E9EB308"/>
    <w:lvl w:ilvl="0" w:tplc="0409000B">
      <w:start w:val="1"/>
      <w:numFmt w:val="bullet"/>
      <w:lvlText w:val=""/>
      <w:lvlJc w:val="left"/>
      <w:pPr>
        <w:ind w:left="-9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</w:abstractNum>
  <w:abstractNum w:abstractNumId="10" w15:restartNumberingAfterBreak="0">
    <w:nsid w:val="26972682"/>
    <w:multiLevelType w:val="hybridMultilevel"/>
    <w:tmpl w:val="1B26C1CE"/>
    <w:lvl w:ilvl="0" w:tplc="04090001">
      <w:start w:val="1"/>
      <w:numFmt w:val="bullet"/>
      <w:lvlText w:val=""/>
      <w:lvlJc w:val="left"/>
      <w:pPr>
        <w:ind w:left="-15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</w:abstractNum>
  <w:abstractNum w:abstractNumId="11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865BAE"/>
    <w:multiLevelType w:val="hybridMultilevel"/>
    <w:tmpl w:val="313AFB9C"/>
    <w:lvl w:ilvl="0" w:tplc="04090001">
      <w:start w:val="1"/>
      <w:numFmt w:val="bullet"/>
      <w:lvlText w:val=""/>
      <w:lvlJc w:val="left"/>
      <w:pPr>
        <w:ind w:left="-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3" w15:restartNumberingAfterBreak="0">
    <w:nsid w:val="2FCB3E68"/>
    <w:multiLevelType w:val="hybridMultilevel"/>
    <w:tmpl w:val="89A87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261197"/>
    <w:multiLevelType w:val="hybridMultilevel"/>
    <w:tmpl w:val="33640748"/>
    <w:lvl w:ilvl="0" w:tplc="04090001">
      <w:start w:val="1"/>
      <w:numFmt w:val="bullet"/>
      <w:lvlText w:val=""/>
      <w:lvlJc w:val="left"/>
      <w:pPr>
        <w:ind w:left="-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5" w15:restartNumberingAfterBreak="0">
    <w:nsid w:val="3E2306EB"/>
    <w:multiLevelType w:val="hybridMultilevel"/>
    <w:tmpl w:val="3DD2F17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49C7176A"/>
    <w:multiLevelType w:val="hybridMultilevel"/>
    <w:tmpl w:val="E514CFF4"/>
    <w:lvl w:ilvl="0" w:tplc="04090001">
      <w:start w:val="1"/>
      <w:numFmt w:val="bullet"/>
      <w:lvlText w:val=""/>
      <w:lvlJc w:val="left"/>
      <w:pPr>
        <w:ind w:left="-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7" w15:restartNumberingAfterBreak="0">
    <w:nsid w:val="51A57203"/>
    <w:multiLevelType w:val="hybridMultilevel"/>
    <w:tmpl w:val="35F4254A"/>
    <w:lvl w:ilvl="0" w:tplc="04090001">
      <w:start w:val="1"/>
      <w:numFmt w:val="bullet"/>
      <w:lvlText w:val=""/>
      <w:lvlJc w:val="left"/>
      <w:pPr>
        <w:ind w:left="-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</w:abstractNum>
  <w:abstractNum w:abstractNumId="18" w15:restartNumberingAfterBreak="0">
    <w:nsid w:val="53A64A40"/>
    <w:multiLevelType w:val="hybridMultilevel"/>
    <w:tmpl w:val="8662D026"/>
    <w:lvl w:ilvl="0" w:tplc="0409000B">
      <w:start w:val="1"/>
      <w:numFmt w:val="bullet"/>
      <w:lvlText w:val=""/>
      <w:lvlJc w:val="left"/>
      <w:pPr>
        <w:ind w:left="18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abstractNum w:abstractNumId="19" w15:restartNumberingAfterBreak="0">
    <w:nsid w:val="5F714417"/>
    <w:multiLevelType w:val="hybridMultilevel"/>
    <w:tmpl w:val="D894433C"/>
    <w:lvl w:ilvl="0" w:tplc="04090001">
      <w:start w:val="1"/>
      <w:numFmt w:val="bullet"/>
      <w:lvlText w:val=""/>
      <w:lvlJc w:val="left"/>
      <w:pPr>
        <w:ind w:left="-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20" w15:restartNumberingAfterBreak="0">
    <w:nsid w:val="60735A3E"/>
    <w:multiLevelType w:val="hybridMultilevel"/>
    <w:tmpl w:val="692C1462"/>
    <w:lvl w:ilvl="0" w:tplc="04090001">
      <w:start w:val="1"/>
      <w:numFmt w:val="bullet"/>
      <w:lvlText w:val=""/>
      <w:lvlJc w:val="left"/>
      <w:pPr>
        <w:ind w:left="-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</w:abstractNum>
  <w:abstractNum w:abstractNumId="21" w15:restartNumberingAfterBreak="0">
    <w:nsid w:val="60E56AC6"/>
    <w:multiLevelType w:val="multilevel"/>
    <w:tmpl w:val="93107932"/>
    <w:lvl w:ilvl="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abstractNum w:abstractNumId="22" w15:restartNumberingAfterBreak="0">
    <w:nsid w:val="648E6951"/>
    <w:multiLevelType w:val="hybridMultilevel"/>
    <w:tmpl w:val="4748EC3C"/>
    <w:lvl w:ilvl="0" w:tplc="04090001">
      <w:start w:val="1"/>
      <w:numFmt w:val="bullet"/>
      <w:lvlText w:val=""/>
      <w:lvlJc w:val="left"/>
      <w:pPr>
        <w:ind w:left="-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23" w15:restartNumberingAfterBreak="0">
    <w:nsid w:val="6B4623C2"/>
    <w:multiLevelType w:val="hybridMultilevel"/>
    <w:tmpl w:val="5F8E3914"/>
    <w:lvl w:ilvl="0" w:tplc="04090001">
      <w:start w:val="1"/>
      <w:numFmt w:val="bullet"/>
      <w:lvlText w:val=""/>
      <w:lvlJc w:val="left"/>
      <w:pPr>
        <w:ind w:left="-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24" w15:restartNumberingAfterBreak="0">
    <w:nsid w:val="6ECB2F69"/>
    <w:multiLevelType w:val="hybridMultilevel"/>
    <w:tmpl w:val="3D5AF152"/>
    <w:lvl w:ilvl="0" w:tplc="04090001">
      <w:start w:val="1"/>
      <w:numFmt w:val="bullet"/>
      <w:lvlText w:val=""/>
      <w:lvlJc w:val="left"/>
      <w:pPr>
        <w:ind w:left="-9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2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</w:abstractNum>
  <w:abstractNum w:abstractNumId="25" w15:restartNumberingAfterBreak="0">
    <w:nsid w:val="72B83AF1"/>
    <w:multiLevelType w:val="hybridMultilevel"/>
    <w:tmpl w:val="08B08764"/>
    <w:lvl w:ilvl="0" w:tplc="04090001">
      <w:start w:val="1"/>
      <w:numFmt w:val="bullet"/>
      <w:lvlText w:val=""/>
      <w:lvlJc w:val="left"/>
      <w:pPr>
        <w:ind w:left="-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26" w15:restartNumberingAfterBreak="0">
    <w:nsid w:val="739D10DE"/>
    <w:multiLevelType w:val="multilevel"/>
    <w:tmpl w:val="D00856FE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7304421"/>
    <w:multiLevelType w:val="hybridMultilevel"/>
    <w:tmpl w:val="2F9E0DA2"/>
    <w:lvl w:ilvl="0" w:tplc="04090001">
      <w:start w:val="1"/>
      <w:numFmt w:val="bullet"/>
      <w:lvlText w:val=""/>
      <w:lvlJc w:val="left"/>
      <w:pPr>
        <w:ind w:left="-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11"/>
  </w:num>
  <w:num w:numId="6">
    <w:abstractNumId w:val="26"/>
  </w:num>
  <w:num w:numId="7">
    <w:abstractNumId w:val="21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9"/>
  </w:num>
  <w:num w:numId="13">
    <w:abstractNumId w:val="27"/>
  </w:num>
  <w:num w:numId="14">
    <w:abstractNumId w:val="13"/>
  </w:num>
  <w:num w:numId="15">
    <w:abstractNumId w:val="8"/>
  </w:num>
  <w:num w:numId="16">
    <w:abstractNumId w:val="12"/>
  </w:num>
  <w:num w:numId="17">
    <w:abstractNumId w:val="25"/>
  </w:num>
  <w:num w:numId="18">
    <w:abstractNumId w:val="16"/>
  </w:num>
  <w:num w:numId="19">
    <w:abstractNumId w:val="23"/>
  </w:num>
  <w:num w:numId="20">
    <w:abstractNumId w:val="14"/>
  </w:num>
  <w:num w:numId="21">
    <w:abstractNumId w:val="22"/>
  </w:num>
  <w:num w:numId="22">
    <w:abstractNumId w:val="15"/>
  </w:num>
  <w:num w:numId="23">
    <w:abstractNumId w:val="10"/>
  </w:num>
  <w:num w:numId="24">
    <w:abstractNumId w:val="18"/>
  </w:num>
  <w:num w:numId="25">
    <w:abstractNumId w:val="9"/>
  </w:num>
  <w:num w:numId="26">
    <w:abstractNumId w:val="24"/>
  </w:num>
  <w:num w:numId="27">
    <w:abstractNumId w:val="20"/>
  </w:num>
  <w:num w:numId="28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zNDU1NDcxMzM0NDFT0lEKTi0uzszPAykwNK0FANI/tVItAAAA"/>
  </w:docVars>
  <w:rsids>
    <w:rsidRoot w:val="00BA124E"/>
    <w:rsid w:val="00000A4E"/>
    <w:rsid w:val="00001EB6"/>
    <w:rsid w:val="00012252"/>
    <w:rsid w:val="00023764"/>
    <w:rsid w:val="000251DC"/>
    <w:rsid w:val="00030DDE"/>
    <w:rsid w:val="000424D0"/>
    <w:rsid w:val="00046836"/>
    <w:rsid w:val="00052794"/>
    <w:rsid w:val="00053AE8"/>
    <w:rsid w:val="00061D26"/>
    <w:rsid w:val="00074A13"/>
    <w:rsid w:val="00076BCE"/>
    <w:rsid w:val="00094E7E"/>
    <w:rsid w:val="000A0219"/>
    <w:rsid w:val="000B1F42"/>
    <w:rsid w:val="000B1F89"/>
    <w:rsid w:val="000B24D3"/>
    <w:rsid w:val="000B40DB"/>
    <w:rsid w:val="000C0EEC"/>
    <w:rsid w:val="000C5C28"/>
    <w:rsid w:val="000D13BB"/>
    <w:rsid w:val="000E02E8"/>
    <w:rsid w:val="000E36C2"/>
    <w:rsid w:val="0014175D"/>
    <w:rsid w:val="001428C0"/>
    <w:rsid w:val="0014680A"/>
    <w:rsid w:val="00146FE0"/>
    <w:rsid w:val="00151612"/>
    <w:rsid w:val="00152584"/>
    <w:rsid w:val="0015264E"/>
    <w:rsid w:val="001531DB"/>
    <w:rsid w:val="00182FD3"/>
    <w:rsid w:val="00186A75"/>
    <w:rsid w:val="00192D90"/>
    <w:rsid w:val="00195887"/>
    <w:rsid w:val="00197177"/>
    <w:rsid w:val="001A058F"/>
    <w:rsid w:val="001A3986"/>
    <w:rsid w:val="001A563C"/>
    <w:rsid w:val="001B6E3F"/>
    <w:rsid w:val="001C5F90"/>
    <w:rsid w:val="001D43A7"/>
    <w:rsid w:val="001D6830"/>
    <w:rsid w:val="001E09FF"/>
    <w:rsid w:val="001E4181"/>
    <w:rsid w:val="001F3C28"/>
    <w:rsid w:val="001F7889"/>
    <w:rsid w:val="0020196E"/>
    <w:rsid w:val="002059F6"/>
    <w:rsid w:val="0020662D"/>
    <w:rsid w:val="00213825"/>
    <w:rsid w:val="00221F75"/>
    <w:rsid w:val="002352C0"/>
    <w:rsid w:val="00236B67"/>
    <w:rsid w:val="00242F7F"/>
    <w:rsid w:val="00253A65"/>
    <w:rsid w:val="00256444"/>
    <w:rsid w:val="00256D4B"/>
    <w:rsid w:val="002579CA"/>
    <w:rsid w:val="00264129"/>
    <w:rsid w:val="00264E86"/>
    <w:rsid w:val="00267FEA"/>
    <w:rsid w:val="002713D7"/>
    <w:rsid w:val="002905B3"/>
    <w:rsid w:val="00297E3C"/>
    <w:rsid w:val="002B1684"/>
    <w:rsid w:val="002C5E14"/>
    <w:rsid w:val="002C76D8"/>
    <w:rsid w:val="002D3547"/>
    <w:rsid w:val="002E3B8A"/>
    <w:rsid w:val="002F046B"/>
    <w:rsid w:val="002F1E1B"/>
    <w:rsid w:val="002F1E6B"/>
    <w:rsid w:val="003028A6"/>
    <w:rsid w:val="00307EAB"/>
    <w:rsid w:val="0031662C"/>
    <w:rsid w:val="00317FCE"/>
    <w:rsid w:val="00321EDF"/>
    <w:rsid w:val="00322DD0"/>
    <w:rsid w:val="00324291"/>
    <w:rsid w:val="00327C90"/>
    <w:rsid w:val="00335F2B"/>
    <w:rsid w:val="0033642A"/>
    <w:rsid w:val="0033696A"/>
    <w:rsid w:val="00340B95"/>
    <w:rsid w:val="003562EF"/>
    <w:rsid w:val="003739BD"/>
    <w:rsid w:val="00390589"/>
    <w:rsid w:val="003A69EE"/>
    <w:rsid w:val="003B6275"/>
    <w:rsid w:val="003B7414"/>
    <w:rsid w:val="003C588A"/>
    <w:rsid w:val="003C79E0"/>
    <w:rsid w:val="003E763F"/>
    <w:rsid w:val="0040633F"/>
    <w:rsid w:val="0042559C"/>
    <w:rsid w:val="00433731"/>
    <w:rsid w:val="004625D6"/>
    <w:rsid w:val="004718AB"/>
    <w:rsid w:val="00475F39"/>
    <w:rsid w:val="00483A97"/>
    <w:rsid w:val="00486A1E"/>
    <w:rsid w:val="0049145F"/>
    <w:rsid w:val="00491C87"/>
    <w:rsid w:val="00492EDD"/>
    <w:rsid w:val="00495414"/>
    <w:rsid w:val="004975DE"/>
    <w:rsid w:val="004A2D90"/>
    <w:rsid w:val="004A300A"/>
    <w:rsid w:val="004B0094"/>
    <w:rsid w:val="004B0843"/>
    <w:rsid w:val="004C1199"/>
    <w:rsid w:val="004C2858"/>
    <w:rsid w:val="004E5040"/>
    <w:rsid w:val="004F60EB"/>
    <w:rsid w:val="0050005D"/>
    <w:rsid w:val="00507142"/>
    <w:rsid w:val="00515E35"/>
    <w:rsid w:val="00516698"/>
    <w:rsid w:val="00524C70"/>
    <w:rsid w:val="00544ECD"/>
    <w:rsid w:val="00551AD4"/>
    <w:rsid w:val="00552FCB"/>
    <w:rsid w:val="0055328E"/>
    <w:rsid w:val="0056209D"/>
    <w:rsid w:val="00583BD4"/>
    <w:rsid w:val="00583EE0"/>
    <w:rsid w:val="00585614"/>
    <w:rsid w:val="00587923"/>
    <w:rsid w:val="0059329A"/>
    <w:rsid w:val="005A0370"/>
    <w:rsid w:val="005A369E"/>
    <w:rsid w:val="005A3C78"/>
    <w:rsid w:val="005B1E2E"/>
    <w:rsid w:val="005B3071"/>
    <w:rsid w:val="005B3391"/>
    <w:rsid w:val="005B40B5"/>
    <w:rsid w:val="005B7CDC"/>
    <w:rsid w:val="005F2C3D"/>
    <w:rsid w:val="005F478E"/>
    <w:rsid w:val="006250E2"/>
    <w:rsid w:val="00631D79"/>
    <w:rsid w:val="006446C6"/>
    <w:rsid w:val="006510D7"/>
    <w:rsid w:val="006579E9"/>
    <w:rsid w:val="00660534"/>
    <w:rsid w:val="00667BC8"/>
    <w:rsid w:val="006723FB"/>
    <w:rsid w:val="00681DC3"/>
    <w:rsid w:val="006902A8"/>
    <w:rsid w:val="006A18A1"/>
    <w:rsid w:val="006A419E"/>
    <w:rsid w:val="006B0E77"/>
    <w:rsid w:val="006B7DE2"/>
    <w:rsid w:val="006C34DC"/>
    <w:rsid w:val="006C4A4C"/>
    <w:rsid w:val="006D6FBC"/>
    <w:rsid w:val="006D7AEE"/>
    <w:rsid w:val="006E17AA"/>
    <w:rsid w:val="006E6FD8"/>
    <w:rsid w:val="006F6A6B"/>
    <w:rsid w:val="007059D6"/>
    <w:rsid w:val="0070700B"/>
    <w:rsid w:val="0070762D"/>
    <w:rsid w:val="00707BC8"/>
    <w:rsid w:val="007169BE"/>
    <w:rsid w:val="00723AC1"/>
    <w:rsid w:val="00727089"/>
    <w:rsid w:val="00733C57"/>
    <w:rsid w:val="007741DE"/>
    <w:rsid w:val="00774D04"/>
    <w:rsid w:val="007759CA"/>
    <w:rsid w:val="007819AF"/>
    <w:rsid w:val="007828C1"/>
    <w:rsid w:val="007836C6"/>
    <w:rsid w:val="007A0671"/>
    <w:rsid w:val="007B687F"/>
    <w:rsid w:val="007D36FB"/>
    <w:rsid w:val="007E179C"/>
    <w:rsid w:val="007E5369"/>
    <w:rsid w:val="007E57AF"/>
    <w:rsid w:val="007F774F"/>
    <w:rsid w:val="008124D9"/>
    <w:rsid w:val="00850547"/>
    <w:rsid w:val="0085062A"/>
    <w:rsid w:val="00857721"/>
    <w:rsid w:val="00857CFF"/>
    <w:rsid w:val="00860837"/>
    <w:rsid w:val="008619E6"/>
    <w:rsid w:val="00864797"/>
    <w:rsid w:val="00885CF6"/>
    <w:rsid w:val="00890C78"/>
    <w:rsid w:val="008961B1"/>
    <w:rsid w:val="008B37EA"/>
    <w:rsid w:val="008C462C"/>
    <w:rsid w:val="008E01A2"/>
    <w:rsid w:val="008F265F"/>
    <w:rsid w:val="008F328B"/>
    <w:rsid w:val="00901483"/>
    <w:rsid w:val="00901DDD"/>
    <w:rsid w:val="00916FDE"/>
    <w:rsid w:val="009250A5"/>
    <w:rsid w:val="00937B0E"/>
    <w:rsid w:val="0094211A"/>
    <w:rsid w:val="00946932"/>
    <w:rsid w:val="0095089D"/>
    <w:rsid w:val="00965976"/>
    <w:rsid w:val="00970337"/>
    <w:rsid w:val="0098587F"/>
    <w:rsid w:val="00985AD6"/>
    <w:rsid w:val="00987B90"/>
    <w:rsid w:val="00995467"/>
    <w:rsid w:val="009A0025"/>
    <w:rsid w:val="009A5B92"/>
    <w:rsid w:val="009B3A03"/>
    <w:rsid w:val="009B45CD"/>
    <w:rsid w:val="009C166C"/>
    <w:rsid w:val="009C1C6E"/>
    <w:rsid w:val="009D37FD"/>
    <w:rsid w:val="009D7235"/>
    <w:rsid w:val="009E0C66"/>
    <w:rsid w:val="009E137C"/>
    <w:rsid w:val="009F28EC"/>
    <w:rsid w:val="009F397F"/>
    <w:rsid w:val="00A00F50"/>
    <w:rsid w:val="00A019F7"/>
    <w:rsid w:val="00A11EA2"/>
    <w:rsid w:val="00A14EED"/>
    <w:rsid w:val="00A16CC2"/>
    <w:rsid w:val="00A26567"/>
    <w:rsid w:val="00A26F36"/>
    <w:rsid w:val="00A4272F"/>
    <w:rsid w:val="00A554FF"/>
    <w:rsid w:val="00A719C3"/>
    <w:rsid w:val="00A92BA6"/>
    <w:rsid w:val="00AC33EF"/>
    <w:rsid w:val="00AC5543"/>
    <w:rsid w:val="00AD6840"/>
    <w:rsid w:val="00AE250E"/>
    <w:rsid w:val="00AF2619"/>
    <w:rsid w:val="00B03963"/>
    <w:rsid w:val="00B04B3F"/>
    <w:rsid w:val="00B062E8"/>
    <w:rsid w:val="00B12CA6"/>
    <w:rsid w:val="00B23053"/>
    <w:rsid w:val="00B248E7"/>
    <w:rsid w:val="00B36E8E"/>
    <w:rsid w:val="00B460CE"/>
    <w:rsid w:val="00B6326A"/>
    <w:rsid w:val="00BA124E"/>
    <w:rsid w:val="00BA303F"/>
    <w:rsid w:val="00BB0EFE"/>
    <w:rsid w:val="00BB2499"/>
    <w:rsid w:val="00BB4369"/>
    <w:rsid w:val="00BE31A7"/>
    <w:rsid w:val="00BE62E9"/>
    <w:rsid w:val="00BF2362"/>
    <w:rsid w:val="00BF251E"/>
    <w:rsid w:val="00C104FC"/>
    <w:rsid w:val="00C16D37"/>
    <w:rsid w:val="00C2614F"/>
    <w:rsid w:val="00C41643"/>
    <w:rsid w:val="00C477B8"/>
    <w:rsid w:val="00C6084A"/>
    <w:rsid w:val="00C629A0"/>
    <w:rsid w:val="00C62AC3"/>
    <w:rsid w:val="00C7539E"/>
    <w:rsid w:val="00C91335"/>
    <w:rsid w:val="00C94ECB"/>
    <w:rsid w:val="00C96493"/>
    <w:rsid w:val="00CA33B1"/>
    <w:rsid w:val="00CC3E71"/>
    <w:rsid w:val="00CC6725"/>
    <w:rsid w:val="00CC723C"/>
    <w:rsid w:val="00D03EEF"/>
    <w:rsid w:val="00D1561F"/>
    <w:rsid w:val="00D23F47"/>
    <w:rsid w:val="00D242F2"/>
    <w:rsid w:val="00D30C77"/>
    <w:rsid w:val="00D36D6E"/>
    <w:rsid w:val="00D40BA1"/>
    <w:rsid w:val="00D43EFE"/>
    <w:rsid w:val="00D45F55"/>
    <w:rsid w:val="00D57208"/>
    <w:rsid w:val="00D57328"/>
    <w:rsid w:val="00D57A07"/>
    <w:rsid w:val="00D91500"/>
    <w:rsid w:val="00D9716C"/>
    <w:rsid w:val="00DA1560"/>
    <w:rsid w:val="00DC2E91"/>
    <w:rsid w:val="00DD769D"/>
    <w:rsid w:val="00DE1A5B"/>
    <w:rsid w:val="00DE4EA3"/>
    <w:rsid w:val="00DF38BF"/>
    <w:rsid w:val="00E0071A"/>
    <w:rsid w:val="00E03207"/>
    <w:rsid w:val="00E11730"/>
    <w:rsid w:val="00E225B6"/>
    <w:rsid w:val="00E4279F"/>
    <w:rsid w:val="00E55658"/>
    <w:rsid w:val="00EA39FE"/>
    <w:rsid w:val="00EA674D"/>
    <w:rsid w:val="00EB4ACE"/>
    <w:rsid w:val="00EC66D5"/>
    <w:rsid w:val="00ED756E"/>
    <w:rsid w:val="00EF0F75"/>
    <w:rsid w:val="00F05013"/>
    <w:rsid w:val="00F44A9E"/>
    <w:rsid w:val="00F50AFF"/>
    <w:rsid w:val="00F56F51"/>
    <w:rsid w:val="00F57030"/>
    <w:rsid w:val="00F600AE"/>
    <w:rsid w:val="00F628DD"/>
    <w:rsid w:val="00F633BC"/>
    <w:rsid w:val="00F650A3"/>
    <w:rsid w:val="00F66E03"/>
    <w:rsid w:val="00F9124E"/>
    <w:rsid w:val="00F94B60"/>
    <w:rsid w:val="00FA10E1"/>
    <w:rsid w:val="00FA6A25"/>
    <w:rsid w:val="00FB76C8"/>
    <w:rsid w:val="00FC6A4C"/>
    <w:rsid w:val="00FD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AEC19"/>
  <w15:docId w15:val="{03EE862C-042D-4C5A-83C6-A94F2850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n-US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329A"/>
    <w:pPr>
      <w:ind w:left="-2835"/>
    </w:pPr>
    <w:rPr>
      <w:rFonts w:ascii="Calibri Light" w:hAnsi="Calibri Light" w:cs="Calibri Light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59329A"/>
    <w:pPr>
      <w:outlineLvl w:val="0"/>
    </w:pPr>
    <w:rPr>
      <w:rFonts w:ascii="Calibri" w:hAnsi="Calibri" w:cs="Calibri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A14EED"/>
    <w:pPr>
      <w:spacing w:after="0"/>
      <w:outlineLvl w:val="1"/>
    </w:pPr>
    <w:rPr>
      <w:rFonts w:ascii="Calibri" w:hAnsi="Calibri" w:cs="Calibr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9E0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C79E0"/>
    <w:pPr>
      <w:spacing w:before="240" w:after="0"/>
      <w:contextualSpacing/>
      <w:outlineLvl w:val="3"/>
    </w:pPr>
    <w:rPr>
      <w:caps/>
      <w:spacing w:val="1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4B0843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B0843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B0843"/>
    <w:pPr>
      <w:spacing w:after="0"/>
      <w:outlineLvl w:val="8"/>
    </w:pPr>
    <w:rPr>
      <w:b/>
      <w:caps/>
      <w:color w:val="555A3C" w:themeColor="accent3" w:themeShade="80"/>
      <w:spacing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F397F"/>
  </w:style>
  <w:style w:type="paragraph" w:styleId="BlockText">
    <w:name w:val="Block Text"/>
    <w:basedOn w:val="Normal"/>
    <w:uiPriority w:val="40"/>
    <w:semiHidden/>
    <w:unhideWhenUsed/>
    <w:rsid w:val="004B0843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9F39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F397F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22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F397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F397F"/>
  </w:style>
  <w:style w:type="paragraph" w:styleId="BodyText3">
    <w:name w:val="Body Text 3"/>
    <w:basedOn w:val="Normal"/>
    <w:link w:val="BodyText3Char"/>
    <w:uiPriority w:val="99"/>
    <w:semiHidden/>
    <w:unhideWhenUsed/>
    <w:rsid w:val="009F397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397F"/>
    <w:rPr>
      <w:sz w:val="22"/>
      <w:szCs w:val="16"/>
    </w:rPr>
  </w:style>
  <w:style w:type="paragraph" w:styleId="Footer">
    <w:name w:val="footer"/>
    <w:basedOn w:val="Normal"/>
    <w:link w:val="FooterChar"/>
    <w:uiPriority w:val="99"/>
    <w:unhideWhenUsed/>
    <w:rsid w:val="00E11730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E11730"/>
    <w:rPr>
      <w:rFonts w:cstheme="minorBidi"/>
      <w:color w:val="775F55" w:themeColor="text2"/>
      <w:kern w:val="0"/>
      <w:sz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11730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E11730"/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9329A"/>
    <w:rPr>
      <w:rFonts w:ascii="Calibri" w:hAnsi="Calibri" w:cs="Calibri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4EED"/>
    <w:rPr>
      <w:rFonts w:ascii="Calibri" w:hAnsi="Calibri" w:cs="Calibri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9E0"/>
    <w:rPr>
      <w:b/>
      <w:color w:val="000000" w:themeColor="text1"/>
      <w:spacing w:val="1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9E0"/>
    <w:rPr>
      <w:caps/>
      <w:spacing w:val="1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843"/>
    <w:rPr>
      <w:b/>
      <w:color w:val="7B3C17" w:themeColor="accent2" w:themeShade="80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843"/>
    <w:rPr>
      <w:b/>
      <w:i/>
      <w:color w:val="355D7E" w:themeColor="accent1" w:themeShade="80"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843"/>
    <w:rPr>
      <w:b/>
      <w:caps/>
      <w:color w:val="555A3C" w:themeColor="accent3" w:themeShade="80"/>
      <w:spacing w:val="40"/>
      <w:sz w:val="22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F397F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F397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F397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F397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F397F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F397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F397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F397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F397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F397F"/>
    <w:rPr>
      <w:sz w:val="22"/>
      <w:szCs w:val="16"/>
    </w:rPr>
  </w:style>
  <w:style w:type="numbering" w:customStyle="1" w:styleId="MedianListStyle">
    <w:name w:val="Median List Style"/>
    <w:uiPriority w:val="99"/>
    <w:pPr>
      <w:numPr>
        <w:numId w:val="5"/>
      </w:numPr>
    </w:pPr>
  </w:style>
  <w:style w:type="character" w:styleId="BookTitle">
    <w:name w:val="Book Title"/>
    <w:basedOn w:val="DefaultParagraphFont"/>
    <w:uiPriority w:val="33"/>
    <w:semiHidden/>
    <w:unhideWhenUsed/>
    <w:qFormat/>
    <w:rsid w:val="00151612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397F"/>
    <w:pPr>
      <w:spacing w:after="200" w:line="240" w:lineRule="auto"/>
    </w:pPr>
    <w:rPr>
      <w:i/>
      <w:iCs/>
      <w:color w:val="775F55" w:themeColor="text2"/>
      <w:szCs w:val="18"/>
    </w:rPr>
  </w:style>
  <w:style w:type="paragraph" w:customStyle="1" w:styleId="YourName">
    <w:name w:val="Your Name"/>
    <w:basedOn w:val="Normal"/>
    <w:uiPriority w:val="1"/>
    <w:qFormat/>
    <w:rsid w:val="002F046B"/>
    <w:pPr>
      <w:spacing w:after="0"/>
      <w:ind w:firstLine="1395"/>
    </w:pPr>
  </w:style>
  <w:style w:type="paragraph" w:styleId="Closing">
    <w:name w:val="Closing"/>
    <w:basedOn w:val="Normal"/>
    <w:link w:val="ClosingChar"/>
    <w:uiPriority w:val="99"/>
    <w:semiHidden/>
    <w:unhideWhenUsed/>
    <w:rsid w:val="009F397F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F397F"/>
  </w:style>
  <w:style w:type="table" w:styleId="ColorfulGrid">
    <w:name w:val="Colorful Grid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table" w:styleId="ColorfulGrid-Accent3">
    <w:name w:val="Colorful Grid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rmal"/>
    <w:link w:val="DateChar"/>
    <w:uiPriority w:val="2"/>
    <w:qFormat/>
    <w:rsid w:val="000E02E8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2"/>
    <w:rsid w:val="00864797"/>
    <w:rPr>
      <w:b/>
      <w:color w:val="FFFFFF" w:themeColor="background1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0E02E8"/>
    <w:pPr>
      <w:pBdr>
        <w:bottom w:val="single" w:sz="4" w:space="1" w:color="94B6D2" w:themeColor="accent1"/>
      </w:pBdr>
    </w:pPr>
    <w:rPr>
      <w:b/>
      <w:color w:val="775F55" w:themeColor="text2"/>
    </w:rPr>
  </w:style>
  <w:style w:type="paragraph" w:customStyle="1" w:styleId="ContactInfo">
    <w:name w:val="Contact Info"/>
    <w:basedOn w:val="Normal"/>
    <w:uiPriority w:val="4"/>
    <w:qFormat/>
    <w:rsid w:val="000E02E8"/>
    <w:pPr>
      <w:spacing w:after="0" w:line="240" w:lineRule="auto"/>
    </w:pPr>
  </w:style>
  <w:style w:type="table" w:styleId="ColorfulGrid-Accent5">
    <w:name w:val="Colorful Grid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customStyle="1" w:styleId="TableGridLight1">
    <w:name w:val="Table Grid Light1"/>
    <w:basedOn w:val="TableNormal"/>
    <w:uiPriority w:val="40"/>
    <w:rsid w:val="00BB249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ColorfulGrid-Accent6">
    <w:name w:val="Colorful Grid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F397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97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97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9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97F"/>
    <w:rPr>
      <w:b/>
      <w:bCs/>
      <w:sz w:val="22"/>
      <w:szCs w:val="20"/>
    </w:rPr>
  </w:style>
  <w:style w:type="table" w:styleId="DarkList">
    <w:name w:val="Dark List"/>
    <w:basedOn w:val="TableNormal"/>
    <w:uiPriority w:val="40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F397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397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F397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F397F"/>
  </w:style>
  <w:style w:type="character" w:styleId="Emphasis">
    <w:name w:val="Emphasis"/>
    <w:basedOn w:val="DefaultParagraphFont"/>
    <w:uiPriority w:val="20"/>
    <w:semiHidden/>
    <w:unhideWhenUsed/>
    <w:qFormat/>
    <w:rsid w:val="009F397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F397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F397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397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F397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F397F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F397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397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397F"/>
    <w:rPr>
      <w:sz w:val="22"/>
      <w:szCs w:val="20"/>
    </w:rPr>
  </w:style>
  <w:style w:type="table" w:customStyle="1" w:styleId="GridTable1Light1">
    <w:name w:val="Grid Table 1 Light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9F397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9F397F"/>
  </w:style>
  <w:style w:type="paragraph" w:styleId="HTMLAddress">
    <w:name w:val="HTML Address"/>
    <w:basedOn w:val="Normal"/>
    <w:link w:val="HTMLAddressChar"/>
    <w:uiPriority w:val="99"/>
    <w:semiHidden/>
    <w:unhideWhenUsed/>
    <w:rsid w:val="009F397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F397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F39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F397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97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97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F397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F397F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F397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B0843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51612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51612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51612"/>
    <w:rPr>
      <w:b/>
      <w:bCs/>
      <w:caps w:val="0"/>
      <w:smallCaps/>
      <w:color w:val="355D7E" w:themeColor="accent1" w:themeShade="80"/>
      <w:spacing w:val="0"/>
    </w:rPr>
  </w:style>
  <w:style w:type="table" w:styleId="LightGrid">
    <w:name w:val="Light Grid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41"/>
    <w:semiHidden/>
    <w:unhideWhenUsed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F397F"/>
  </w:style>
  <w:style w:type="paragraph" w:styleId="List">
    <w:name w:val="List"/>
    <w:basedOn w:val="Normal"/>
    <w:uiPriority w:val="99"/>
    <w:semiHidden/>
    <w:unhideWhenUsed/>
    <w:rsid w:val="009F397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F397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F397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F397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F397F"/>
    <w:pPr>
      <w:ind w:left="1800" w:hanging="360"/>
      <w:contextualSpacing/>
    </w:pPr>
  </w:style>
  <w:style w:type="paragraph" w:styleId="ListBullet">
    <w:name w:val="List Bullet"/>
    <w:basedOn w:val="Normal"/>
    <w:uiPriority w:val="10"/>
    <w:qFormat/>
    <w:rsid w:val="002713D7"/>
    <w:pPr>
      <w:numPr>
        <w:numId w:val="7"/>
      </w:numPr>
    </w:pPr>
  </w:style>
  <w:style w:type="paragraph" w:styleId="ListBullet2">
    <w:name w:val="List Bullet 2"/>
    <w:basedOn w:val="Normal"/>
    <w:uiPriority w:val="36"/>
    <w:semiHidden/>
    <w:unhideWhenUsed/>
    <w:qFormat/>
    <w:rsid w:val="009F397F"/>
    <w:pPr>
      <w:numPr>
        <w:numId w:val="1"/>
      </w:numPr>
      <w:contextualSpacing/>
    </w:pPr>
  </w:style>
  <w:style w:type="paragraph" w:styleId="ListBullet3">
    <w:name w:val="List Bullet 3"/>
    <w:basedOn w:val="Normal"/>
    <w:uiPriority w:val="36"/>
    <w:semiHidden/>
    <w:unhideWhenUsed/>
    <w:qFormat/>
    <w:rsid w:val="009F397F"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9F397F"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9F397F"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F397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F397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F397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F397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F397F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3028A6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9F397F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F397F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F397F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F397F"/>
    <w:pPr>
      <w:numPr>
        <w:numId w:val="11"/>
      </w:numPr>
      <w:contextualSpacing/>
    </w:pPr>
  </w:style>
  <w:style w:type="table" w:customStyle="1" w:styleId="ListTable1Light1">
    <w:name w:val="List Table 1 Light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F39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F397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40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40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9F397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F397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F397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9F397F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F397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F397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F397F"/>
  </w:style>
  <w:style w:type="character" w:styleId="PageNumber">
    <w:name w:val="page number"/>
    <w:basedOn w:val="DefaultParagraphFont"/>
    <w:uiPriority w:val="99"/>
    <w:semiHidden/>
    <w:unhideWhenUsed/>
    <w:rsid w:val="009F397F"/>
  </w:style>
  <w:style w:type="character" w:styleId="PlaceholderText">
    <w:name w:val="Placeholder Text"/>
    <w:basedOn w:val="DefaultParagraphFont"/>
    <w:uiPriority w:val="99"/>
    <w:semiHidden/>
    <w:rsid w:val="004B0843"/>
    <w:rPr>
      <w:color w:val="595959" w:themeColor="text1" w:themeTint="A6"/>
    </w:rPr>
  </w:style>
  <w:style w:type="table" w:customStyle="1" w:styleId="PlainTable11">
    <w:name w:val="Plain Table 11"/>
    <w:basedOn w:val="TableNormal"/>
    <w:uiPriority w:val="41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F397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397F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51612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51612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F397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F397F"/>
  </w:style>
  <w:style w:type="paragraph" w:styleId="Signature">
    <w:name w:val="Signature"/>
    <w:basedOn w:val="Normal"/>
    <w:link w:val="SignatureChar"/>
    <w:uiPriority w:val="99"/>
    <w:semiHidden/>
    <w:unhideWhenUsed/>
    <w:rsid w:val="009F397F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F397F"/>
  </w:style>
  <w:style w:type="character" w:customStyle="1" w:styleId="SmartHyperlink1">
    <w:name w:val="Smart Hyperlink1"/>
    <w:basedOn w:val="DefaultParagraphFont"/>
    <w:uiPriority w:val="99"/>
    <w:semiHidden/>
    <w:unhideWhenUsed/>
    <w:rsid w:val="009F397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F397F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C79E0"/>
    <w:pPr>
      <w:numPr>
        <w:ilvl w:val="1"/>
      </w:numPr>
      <w:spacing w:after="160"/>
      <w:ind w:left="-2835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79E0"/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F397F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9F397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F397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F397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F39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F39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F397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F397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F397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F397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F397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F397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F397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F397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F397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F397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F397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F397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F397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F397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F397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F397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F397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F397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F39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F397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F39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9F397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F397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F397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F397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F397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F39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F39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F39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F39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9F3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9F3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9F397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369E"/>
    <w:pPr>
      <w:keepNext/>
      <w:keepLines/>
      <w:outlineLvl w:val="9"/>
    </w:pPr>
    <w:rPr>
      <w:rFonts w:eastAsiaTheme="majorEastAsia" w:cstheme="majorBid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397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D40BA1"/>
    <w:pPr>
      <w:ind w:left="720"/>
      <w:contextualSpacing/>
    </w:pPr>
  </w:style>
  <w:style w:type="paragraph" w:styleId="NoSpacing">
    <w:name w:val="No Spacing"/>
    <w:uiPriority w:val="99"/>
    <w:semiHidden/>
    <w:unhideWhenUsed/>
    <w:rsid w:val="00D40BA1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semiHidden/>
    <w:unhideWhenUsed/>
    <w:qFormat/>
    <w:rsid w:val="00D40BA1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unhideWhenUsed/>
    <w:rsid w:val="00F44A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6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hirdawood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ahir-dawood-anwa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420\AppData\Roaming\Microsoft\Templates\Photo_resume_Median_theme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D6667-A8A2-4C8C-927B-7B6D19097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Photo_resume_Median_theme</Template>
  <TotalTime>1710</TotalTime>
  <Pages>1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6420</dc:creator>
  <dc:description/>
  <cp:lastModifiedBy>Tahir Dawood</cp:lastModifiedBy>
  <cp:revision>12</cp:revision>
  <cp:lastPrinted>2019-10-08T13:59:00Z</cp:lastPrinted>
  <dcterms:created xsi:type="dcterms:W3CDTF">2022-10-26T06:49:00Z</dcterms:created>
  <dcterms:modified xsi:type="dcterms:W3CDTF">2022-11-27T13:07:00Z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